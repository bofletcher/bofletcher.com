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2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1"/>
        <w:gridCol w:w="6770"/>
      </w:tblGrid>
      <w:tr w:rsidR="00B1508C" w:rsidRPr="00B1508C" w14:paraId="79DEF10F" w14:textId="77777777" w:rsidTr="005726AD">
        <w:trPr>
          <w:trHeight w:val="11139"/>
        </w:trPr>
        <w:tc>
          <w:tcPr>
            <w:tcW w:w="3801" w:type="dxa"/>
            <w:tcMar>
              <w:top w:w="504" w:type="dxa"/>
              <w:right w:w="720" w:type="dxa"/>
            </w:tcMar>
          </w:tcPr>
          <w:p w14:paraId="691F8484" w14:textId="3E28D08B" w:rsidR="00523479" w:rsidRPr="00906BEE" w:rsidRDefault="00211812" w:rsidP="00523479">
            <w:pPr>
              <w:pStyle w:val="Initials"/>
            </w:pPr>
            <w:r>
              <w:t>B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8D9E1A9" wp14:editId="69B2EC5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8E1FC5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teal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teal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F</w:t>
            </w:r>
          </w:p>
          <w:p w14:paraId="792BA3F3" w14:textId="77777777" w:rsidR="00A50939" w:rsidRPr="00906BEE" w:rsidRDefault="00CE0D7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9978C5F9E504B09905EF5C8DDC1036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4A1535AC" w14:textId="0A11FBE9" w:rsidR="002C2CDD" w:rsidRPr="00906BEE" w:rsidRDefault="00E1317A" w:rsidP="007569C1">
            <w:r w:rsidRPr="00E1317A">
              <w:t xml:space="preserve">To obtain a challenging and rewarding software engineer position where 3 years of experience as a </w:t>
            </w:r>
            <w:r>
              <w:t xml:space="preserve">web application developer and a </w:t>
            </w:r>
            <w:r w:rsidR="0076089B">
              <w:t>degree in computer science</w:t>
            </w:r>
            <w:r w:rsidRPr="00E1317A">
              <w:t xml:space="preserve"> will be fully utilized.</w:t>
            </w:r>
          </w:p>
          <w:p w14:paraId="2AB8D6C3" w14:textId="77777777" w:rsidR="002C2CDD" w:rsidRPr="00906BEE" w:rsidRDefault="00CE0D7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7E4ADC06B0B438AA6D55501D7CAF5F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7AAA49DA" w14:textId="6C001DDA" w:rsidR="00C21CD7" w:rsidRDefault="00C21CD7" w:rsidP="00741125">
            <w:r>
              <w:t>LEADERSHIP</w:t>
            </w:r>
          </w:p>
          <w:p w14:paraId="5B862C87" w14:textId="0298DF21" w:rsidR="00C21CD7" w:rsidRDefault="00C21CD7" w:rsidP="00741125">
            <w:r>
              <w:t>MANAGEMENT</w:t>
            </w:r>
          </w:p>
          <w:p w14:paraId="097DF8A5" w14:textId="77FE87BD" w:rsidR="00593344" w:rsidRDefault="00593344" w:rsidP="00741125">
            <w:r>
              <w:t>SEO</w:t>
            </w:r>
          </w:p>
          <w:p w14:paraId="561B0DDF" w14:textId="1A7C1B2E" w:rsidR="00B1508C" w:rsidRDefault="00B1508C" w:rsidP="00741125">
            <w:r>
              <w:t>PHOTOSHOP</w:t>
            </w:r>
          </w:p>
          <w:p w14:paraId="060C5219" w14:textId="340A62F2" w:rsidR="00B1508C" w:rsidRDefault="00B1508C" w:rsidP="00741125">
            <w:r>
              <w:t>ILLUSTRATOR</w:t>
            </w:r>
          </w:p>
          <w:p w14:paraId="720BD6BC" w14:textId="1F902595" w:rsidR="00B1508C" w:rsidRPr="00906BEE" w:rsidRDefault="00B1508C" w:rsidP="00B1508C">
            <w:pPr>
              <w:pStyle w:val="Heading3"/>
            </w:pPr>
            <w:r>
              <w:t>LANGUAGES</w:t>
            </w:r>
            <w:r w:rsidR="00C21CD7">
              <w:t>/MISC</w:t>
            </w:r>
          </w:p>
          <w:p w14:paraId="7CDC31BB" w14:textId="77777777" w:rsidR="00B1508C" w:rsidRDefault="00B1508C" w:rsidP="00B1508C">
            <w:r>
              <w:t xml:space="preserve">JAVASCRIPT </w:t>
            </w:r>
          </w:p>
          <w:p w14:paraId="70D35FBF" w14:textId="77777777" w:rsidR="00B1508C" w:rsidRDefault="00B1508C" w:rsidP="00B1508C">
            <w:r>
              <w:t>REACT</w:t>
            </w:r>
          </w:p>
          <w:p w14:paraId="7E9AE9F6" w14:textId="77777777" w:rsidR="00B1508C" w:rsidRDefault="00B1508C" w:rsidP="00B1508C">
            <w:r>
              <w:t>HTML</w:t>
            </w:r>
          </w:p>
          <w:p w14:paraId="5F9F2DAF" w14:textId="0365EA4F" w:rsidR="00B1508C" w:rsidRDefault="00B1508C" w:rsidP="00B1508C">
            <w:r>
              <w:t>CSS</w:t>
            </w:r>
          </w:p>
          <w:p w14:paraId="77DA7E03" w14:textId="20B7CA07" w:rsidR="00E1317A" w:rsidRDefault="00E1317A" w:rsidP="00B1508C">
            <w:r>
              <w:t>SQL</w:t>
            </w:r>
          </w:p>
          <w:p w14:paraId="50EF3235" w14:textId="45CE4396" w:rsidR="00B1508C" w:rsidRDefault="00B1508C" w:rsidP="00B1508C">
            <w:r>
              <w:t>NODE.JS</w:t>
            </w:r>
          </w:p>
          <w:p w14:paraId="1503B18E" w14:textId="61E6FD17" w:rsidR="00E1317A" w:rsidRDefault="00E1317A" w:rsidP="00B1508C">
            <w:r>
              <w:t>XML</w:t>
            </w:r>
          </w:p>
          <w:p w14:paraId="1013B110" w14:textId="4DC9C74A" w:rsidR="00E1317A" w:rsidRPr="00906BEE" w:rsidRDefault="00E1317A" w:rsidP="00B1508C"/>
        </w:tc>
        <w:tc>
          <w:tcPr>
            <w:tcW w:w="677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70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70"/>
            </w:tblGrid>
            <w:tr w:rsidR="00C612DA" w:rsidRPr="00906BEE" w14:paraId="5936096E" w14:textId="77777777" w:rsidTr="005726AD">
              <w:trPr>
                <w:trHeight w:hRule="exact" w:val="1311"/>
              </w:trPr>
              <w:tc>
                <w:tcPr>
                  <w:tcW w:w="6770" w:type="dxa"/>
                  <w:vAlign w:val="center"/>
                </w:tcPr>
                <w:p w14:paraId="5E7C6B75" w14:textId="466ED2DC" w:rsidR="00C612DA" w:rsidRPr="00906BEE" w:rsidRDefault="00CE0D7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6DADC862BA5436193DEEFDF51CFF7CD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211812">
                        <w:t>BO FLetcher</w:t>
                      </w:r>
                    </w:sdtContent>
                  </w:sdt>
                </w:p>
                <w:p w14:paraId="66334DA1" w14:textId="46A21088" w:rsidR="00906BEE" w:rsidRPr="00906BEE" w:rsidRDefault="00CE0D78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786AB48293894C32BFF2D7BACC49A6D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11812">
                        <w:t>SOFTWARE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B5614274592348A1877CC72D849BFEE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31D32">
                        <w:t>bofletcher.com</w:t>
                      </w:r>
                    </w:sdtContent>
                  </w:sdt>
                </w:p>
              </w:tc>
            </w:tr>
          </w:tbl>
          <w:p w14:paraId="0914A90A" w14:textId="77777777" w:rsidR="002C2CDD" w:rsidRPr="00906BEE" w:rsidRDefault="00CE0D7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C4F404BA268417EA1C9EAFFFDE5429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8A5A392" w14:textId="1244D5DE" w:rsidR="002C2CDD" w:rsidRPr="00906BEE" w:rsidRDefault="00231D32" w:rsidP="007569C1">
            <w:pPr>
              <w:pStyle w:val="Heading4"/>
            </w:pPr>
            <w:r>
              <w:t>APP DEVELOPER</w:t>
            </w:r>
            <w:r w:rsidR="002C2CDD" w:rsidRPr="00906BEE">
              <w:t xml:space="preserve"> • </w:t>
            </w:r>
            <w:r>
              <w:t>ONETECHNOLOGY</w:t>
            </w:r>
            <w:r w:rsidR="002C2CDD" w:rsidRPr="00906BEE">
              <w:t xml:space="preserve"> • </w:t>
            </w:r>
            <w:r>
              <w:t>JAN 2018</w:t>
            </w:r>
            <w:r w:rsidR="00F47E97" w:rsidRPr="00906BEE">
              <w:t xml:space="preserve"> – </w:t>
            </w:r>
            <w:r>
              <w:t>PRESENT</w:t>
            </w:r>
          </w:p>
          <w:p w14:paraId="04B2D506" w14:textId="0896539A" w:rsidR="00AD42C9" w:rsidRDefault="00AD42C9" w:rsidP="007569C1">
            <w:r>
              <w:t>-Continued development of a no-code platform by implementing custom react components.</w:t>
            </w:r>
          </w:p>
          <w:p w14:paraId="639A2281" w14:textId="4D234540" w:rsidR="00930E0A" w:rsidRPr="00906BEE" w:rsidRDefault="00AD42C9" w:rsidP="007569C1">
            <w:r>
              <w:t xml:space="preserve">- </w:t>
            </w:r>
            <w:r w:rsidR="0076089B">
              <w:t>Led multiple teams on projects to deliver progressive web applications</w:t>
            </w:r>
            <w:r w:rsidR="008F2D7E">
              <w:t xml:space="preserve"> for </w:t>
            </w:r>
            <w:r w:rsidR="00930E0A">
              <w:t>different industries including healthcare, fitness tracking</w:t>
            </w:r>
            <w:r w:rsidR="00CE5C32">
              <w:t>, and</w:t>
            </w:r>
            <w:r w:rsidR="005726AD">
              <w:t xml:space="preserve"> travel</w:t>
            </w:r>
            <w:r w:rsidR="00CE5C32">
              <w:t xml:space="preserve">. </w:t>
            </w:r>
          </w:p>
          <w:p w14:paraId="421EF034" w14:textId="1A3E32C8" w:rsidR="002C2CDD" w:rsidRPr="00906BEE" w:rsidRDefault="0076089B" w:rsidP="007569C1">
            <w:pPr>
              <w:pStyle w:val="Heading4"/>
            </w:pPr>
            <w:r>
              <w:t>Freelance Web DEveloper</w:t>
            </w:r>
            <w:r w:rsidR="002C2CDD" w:rsidRPr="00906BEE">
              <w:t xml:space="preserve"> • </w:t>
            </w:r>
            <w:r>
              <w:t>2017</w:t>
            </w:r>
            <w:r w:rsidR="00F47E97" w:rsidRPr="00906BEE">
              <w:t xml:space="preserve"> – </w:t>
            </w:r>
            <w:r>
              <w:t>Present</w:t>
            </w:r>
          </w:p>
          <w:p w14:paraId="37F1E30B" w14:textId="106DD273" w:rsidR="002C2CDD" w:rsidRPr="00906BEE" w:rsidRDefault="0076089B" w:rsidP="007569C1">
            <w:r>
              <w:t>Delivered multiple e</w:t>
            </w:r>
            <w:r w:rsidR="00E7629E">
              <w:t>-</w:t>
            </w:r>
            <w:r>
              <w:t xml:space="preserve">commerce websites for clients that were the cornerstone of the </w:t>
            </w:r>
            <w:r w:rsidR="009E723F">
              <w:t>client’s</w:t>
            </w:r>
            <w:r>
              <w:t xml:space="preserve"> business. </w:t>
            </w:r>
          </w:p>
          <w:p w14:paraId="559FE2E7" w14:textId="77777777" w:rsidR="002C2CDD" w:rsidRPr="00906BEE" w:rsidRDefault="00CE0D7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6FEA525A5B144D5BCB08E404D2C2A8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71D0A3D0" w14:textId="6894DCF4" w:rsidR="002C2CDD" w:rsidRPr="00906BEE" w:rsidRDefault="00231D32" w:rsidP="007569C1">
            <w:pPr>
              <w:pStyle w:val="Heading4"/>
            </w:pPr>
            <w:r>
              <w:t xml:space="preserve">B.s. COMPUTER SCIENCE </w:t>
            </w:r>
            <w:r w:rsidR="002C2CDD" w:rsidRPr="00906BEE">
              <w:t xml:space="preserve">• </w:t>
            </w:r>
            <w:r>
              <w:t>2017</w:t>
            </w:r>
            <w:r w:rsidR="002C2CDD" w:rsidRPr="00906BEE">
              <w:t xml:space="preserve"> • </w:t>
            </w:r>
            <w:r>
              <w:t>GSU</w:t>
            </w:r>
          </w:p>
          <w:p w14:paraId="56E00533" w14:textId="7EED9DE2" w:rsidR="002C2CDD" w:rsidRPr="00906BEE" w:rsidRDefault="00930E0A" w:rsidP="00231D32">
            <w:r>
              <w:t xml:space="preserve">Selected Coursework: </w:t>
            </w:r>
            <w:r w:rsidR="00214C49">
              <w:t>Software Development, Data structure</w:t>
            </w:r>
            <w:r>
              <w:t>s</w:t>
            </w:r>
            <w:r w:rsidR="00AD42C9">
              <w:t>, Computer Architecture, Design and Analysis of Algorithms, System Level Programming</w:t>
            </w:r>
          </w:p>
          <w:p w14:paraId="6B3465C5" w14:textId="05357D95" w:rsidR="002C2CDD" w:rsidRPr="00906BEE" w:rsidRDefault="00390D15" w:rsidP="007569C1">
            <w:pPr>
              <w:pStyle w:val="Heading3"/>
            </w:pPr>
            <w:r>
              <w:t>LEADERSHIP</w:t>
            </w:r>
          </w:p>
          <w:p w14:paraId="54311427" w14:textId="073EE4EF" w:rsidR="00741125" w:rsidRPr="00906BEE" w:rsidRDefault="00390D15" w:rsidP="00741125">
            <w:r>
              <w:t xml:space="preserve">Managed and led teams of 2-3 other developers to meet deadlines and deliver applications for clients. </w:t>
            </w:r>
          </w:p>
        </w:tc>
      </w:tr>
    </w:tbl>
    <w:p w14:paraId="78D2C4EE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5E632" w14:textId="77777777" w:rsidR="00CE0D78" w:rsidRDefault="00CE0D78" w:rsidP="00713050">
      <w:pPr>
        <w:spacing w:line="240" w:lineRule="auto"/>
      </w:pPr>
      <w:r>
        <w:separator/>
      </w:r>
    </w:p>
  </w:endnote>
  <w:endnote w:type="continuationSeparator" w:id="0">
    <w:p w14:paraId="7F06988B" w14:textId="77777777" w:rsidR="00CE0D78" w:rsidRDefault="00CE0D7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E14D20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754EB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B7807A3" wp14:editId="66C9BFB2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7A1F5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teal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5A36C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CBF471" wp14:editId="7F6D78A6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53380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teal [3204]" strokecolor="teal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F48CF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5BA8433" wp14:editId="7F6E50C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779FD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teal [3204]" strokecolor="teal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3D0D8A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1E8BC2" wp14:editId="1CE46FD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0BE35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teal [3204]" strokecolor="teal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979479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FCAB322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E46EF9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262AF07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EE16F58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CC778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7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481"/>
      <w:gridCol w:w="3481"/>
      <w:gridCol w:w="3481"/>
    </w:tblGrid>
    <w:tr w:rsidR="00231D32" w14:paraId="78B48225" w14:textId="77777777" w:rsidTr="00231D32">
      <w:trPr>
        <w:trHeight w:val="279"/>
      </w:trPr>
      <w:tc>
        <w:tcPr>
          <w:tcW w:w="348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34E1A43" w14:textId="77777777" w:rsidR="00231D32" w:rsidRDefault="00231D32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A24C58" wp14:editId="27576DEA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76E609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teal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8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84EE1F" w14:textId="77777777" w:rsidR="00231D32" w:rsidRDefault="00231D32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91AF1AD" wp14:editId="79B658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1F3D9A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teal [3204]" strokecolor="teal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48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AFDCBF" w14:textId="77777777" w:rsidR="00231D32" w:rsidRDefault="00231D32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37BAFAF" wp14:editId="1B0FBC98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2B5D7B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teal [3204]" strokecolor="teal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31D32" w14:paraId="48512596" w14:textId="77777777" w:rsidTr="00231D32">
      <w:trPr>
        <w:trHeight w:val="11"/>
      </w:trPr>
      <w:tc>
        <w:tcPr>
          <w:tcW w:w="3480" w:type="dxa"/>
          <w:tcMar>
            <w:top w:w="144" w:type="dxa"/>
            <w:left w:w="115" w:type="dxa"/>
            <w:right w:w="115" w:type="dxa"/>
          </w:tcMar>
        </w:tcPr>
        <w:p w14:paraId="3FF1C1D3" w14:textId="07CAE35E" w:rsidR="00231D32" w:rsidRPr="00CA3DF1" w:rsidRDefault="00231D32" w:rsidP="003C5528">
          <w:pPr>
            <w:pStyle w:val="Footer"/>
          </w:pPr>
          <w:r>
            <w:t>hfletche.hf@gmail.com</w:t>
          </w:r>
        </w:p>
      </w:tc>
      <w:tc>
        <w:tcPr>
          <w:tcW w:w="3481" w:type="dxa"/>
          <w:tcMar>
            <w:top w:w="144" w:type="dxa"/>
            <w:left w:w="115" w:type="dxa"/>
            <w:right w:w="115" w:type="dxa"/>
          </w:tcMar>
        </w:tcPr>
        <w:p w14:paraId="40A77400" w14:textId="371838C2" w:rsidR="00231D32" w:rsidRPr="00C2098A" w:rsidRDefault="00231D32" w:rsidP="00217980">
          <w:pPr>
            <w:pStyle w:val="Footer"/>
          </w:pPr>
          <w:r>
            <w:t>(678) 789-5957</w:t>
          </w:r>
        </w:p>
      </w:tc>
      <w:tc>
        <w:tcPr>
          <w:tcW w:w="3481" w:type="dxa"/>
          <w:tcMar>
            <w:top w:w="144" w:type="dxa"/>
            <w:left w:w="115" w:type="dxa"/>
            <w:right w:w="115" w:type="dxa"/>
          </w:tcMar>
        </w:tcPr>
        <w:p w14:paraId="731A057B" w14:textId="1E0617E0" w:rsidR="00231D32" w:rsidRPr="00C2098A" w:rsidRDefault="00231D32" w:rsidP="00217980">
          <w:pPr>
            <w:pStyle w:val="Footer"/>
          </w:pPr>
          <w:r>
            <w:t>/in/HaroldFletcher</w:t>
          </w:r>
        </w:p>
      </w:tc>
    </w:tr>
  </w:tbl>
  <w:p w14:paraId="6C1BC687" w14:textId="77777777" w:rsidR="00217980" w:rsidRDefault="00217980" w:rsidP="00231D3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4BEF9" w14:textId="77777777" w:rsidR="00CE0D78" w:rsidRDefault="00CE0D78" w:rsidP="00713050">
      <w:pPr>
        <w:spacing w:line="240" w:lineRule="auto"/>
      </w:pPr>
      <w:r>
        <w:separator/>
      </w:r>
    </w:p>
  </w:footnote>
  <w:footnote w:type="continuationSeparator" w:id="0">
    <w:p w14:paraId="3E6AE9AE" w14:textId="77777777" w:rsidR="00CE0D78" w:rsidRDefault="00CE0D7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F63BFE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FE65DD2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ABC413E" wp14:editId="231FF147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6A911D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teal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teal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32469F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3AA1E6D" w14:textId="77777777" w:rsidR="001A5CA9" w:rsidRPr="009B3C40" w:rsidRDefault="00CE0D7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FF4FE728EBB3465185B40E12F852F159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405E0CF8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702542A" w14:textId="77777777" w:rsidR="001A5CA9" w:rsidRPr="00F207C0" w:rsidRDefault="001A5CA9" w:rsidP="001A5CA9"/>
      </w:tc>
    </w:tr>
  </w:tbl>
  <w:p w14:paraId="00C4CE71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12"/>
    <w:rsid w:val="00091382"/>
    <w:rsid w:val="000A07DA"/>
    <w:rsid w:val="000A2BFA"/>
    <w:rsid w:val="000B0619"/>
    <w:rsid w:val="000B3907"/>
    <w:rsid w:val="000B61CA"/>
    <w:rsid w:val="000F7610"/>
    <w:rsid w:val="00114ED7"/>
    <w:rsid w:val="001300CA"/>
    <w:rsid w:val="00140B0E"/>
    <w:rsid w:val="0019618A"/>
    <w:rsid w:val="001A5CA9"/>
    <w:rsid w:val="001B2AC1"/>
    <w:rsid w:val="001B403A"/>
    <w:rsid w:val="001F4583"/>
    <w:rsid w:val="00211812"/>
    <w:rsid w:val="00214C49"/>
    <w:rsid w:val="00217980"/>
    <w:rsid w:val="002247CD"/>
    <w:rsid w:val="00231D3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51CF4"/>
    <w:rsid w:val="00364079"/>
    <w:rsid w:val="00390D15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6AD"/>
    <w:rsid w:val="005729B0"/>
    <w:rsid w:val="00583E4F"/>
    <w:rsid w:val="00593344"/>
    <w:rsid w:val="005F463E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089B"/>
    <w:rsid w:val="00763832"/>
    <w:rsid w:val="00772919"/>
    <w:rsid w:val="007D2696"/>
    <w:rsid w:val="007D2FD2"/>
    <w:rsid w:val="007D406E"/>
    <w:rsid w:val="007D6458"/>
    <w:rsid w:val="007F19B1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8F2D7E"/>
    <w:rsid w:val="00906BEE"/>
    <w:rsid w:val="009243E7"/>
    <w:rsid w:val="00930E0A"/>
    <w:rsid w:val="00985D58"/>
    <w:rsid w:val="009B3C40"/>
    <w:rsid w:val="009E723F"/>
    <w:rsid w:val="009F7AD9"/>
    <w:rsid w:val="00A42540"/>
    <w:rsid w:val="00A50939"/>
    <w:rsid w:val="00A83413"/>
    <w:rsid w:val="00A86DD9"/>
    <w:rsid w:val="00AA6A40"/>
    <w:rsid w:val="00AA75F6"/>
    <w:rsid w:val="00AB3CC8"/>
    <w:rsid w:val="00AD00FD"/>
    <w:rsid w:val="00AD42C9"/>
    <w:rsid w:val="00AF0A8E"/>
    <w:rsid w:val="00B1508C"/>
    <w:rsid w:val="00B27019"/>
    <w:rsid w:val="00B5664D"/>
    <w:rsid w:val="00B76A83"/>
    <w:rsid w:val="00BA5B40"/>
    <w:rsid w:val="00BD0206"/>
    <w:rsid w:val="00C2098A"/>
    <w:rsid w:val="00C21CD7"/>
    <w:rsid w:val="00C5444A"/>
    <w:rsid w:val="00C612DA"/>
    <w:rsid w:val="00C62C50"/>
    <w:rsid w:val="00C7741E"/>
    <w:rsid w:val="00C875AB"/>
    <w:rsid w:val="00CA3DF1"/>
    <w:rsid w:val="00CA4581"/>
    <w:rsid w:val="00CE0D78"/>
    <w:rsid w:val="00CE18D5"/>
    <w:rsid w:val="00CE5C32"/>
    <w:rsid w:val="00D04109"/>
    <w:rsid w:val="00D97A41"/>
    <w:rsid w:val="00DD3CF6"/>
    <w:rsid w:val="00DD6416"/>
    <w:rsid w:val="00DF4E0A"/>
    <w:rsid w:val="00E02DCD"/>
    <w:rsid w:val="00E12C60"/>
    <w:rsid w:val="00E1317A"/>
    <w:rsid w:val="00E22E87"/>
    <w:rsid w:val="00E57630"/>
    <w:rsid w:val="00E7629E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AE7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008080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008080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008080" w:themeColor="accent1"/>
        <w:left w:val="single" w:sz="2" w:space="10" w:color="008080" w:themeColor="accent1"/>
        <w:bottom w:val="single" w:sz="2" w:space="10" w:color="008080" w:themeColor="accent1"/>
        <w:right w:val="single" w:sz="2" w:space="10" w:color="008080" w:themeColor="accent1"/>
      </w:pBdr>
      <w:ind w:left="1152" w:right="1152"/>
    </w:pPr>
    <w:rPr>
      <w:rFonts w:eastAsiaTheme="minorEastAsia"/>
      <w:i/>
      <w:iCs/>
      <w:color w:val="005F5F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2FFFF" w:themeFill="accent1" w:themeFillTint="33"/>
    </w:tcPr>
    <w:tblStylePr w:type="firstRow">
      <w:rPr>
        <w:b/>
        <w:bCs/>
      </w:rPr>
      <w:tblPr/>
      <w:tcPr>
        <w:shd w:val="clear" w:color="auto" w:fill="66FF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6FF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F5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F5F" w:themeFill="accent1" w:themeFillShade="BF"/>
      </w:tcPr>
    </w:tblStylePr>
    <w:tblStylePr w:type="band1Vert">
      <w:tblPr/>
      <w:tcPr>
        <w:shd w:val="clear" w:color="auto" w:fill="40FFFF" w:themeFill="accent1" w:themeFillTint="7F"/>
      </w:tcPr>
    </w:tblStylePr>
    <w:tblStylePr w:type="band1Horz">
      <w:tblPr/>
      <w:tcPr>
        <w:shd w:val="clear" w:color="auto" w:fill="40F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FFFF" w:themeFill="accent1" w:themeFillTint="3F"/>
      </w:tcPr>
    </w:tblStylePr>
    <w:tblStylePr w:type="band1Horz">
      <w:tblPr/>
      <w:tcPr>
        <w:shd w:val="clear" w:color="auto" w:fill="B2FF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8080" w:themeColor="accent1"/>
        <w:bottom w:val="single" w:sz="4" w:space="0" w:color="008080" w:themeColor="accent1"/>
        <w:right w:val="single" w:sz="4" w:space="0" w:color="00808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C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C4C" w:themeColor="accent1" w:themeShade="99"/>
          <w:insideV w:val="nil"/>
        </w:tcBorders>
        <w:shd w:val="clear" w:color="auto" w:fill="004C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4C" w:themeFill="accent1" w:themeFillShade="99"/>
      </w:tcPr>
    </w:tblStylePr>
    <w:tblStylePr w:type="band1Vert">
      <w:tblPr/>
      <w:tcPr>
        <w:shd w:val="clear" w:color="auto" w:fill="66FFFF" w:themeFill="accent1" w:themeFillTint="66"/>
      </w:tcPr>
    </w:tblStylePr>
    <w:tblStylePr w:type="band1Horz">
      <w:tblPr/>
      <w:tcPr>
        <w:shd w:val="clear" w:color="auto" w:fill="40F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808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3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F5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F5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5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5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FFFF" w:themeColor="accent1" w:themeTint="66"/>
        <w:left w:val="single" w:sz="4" w:space="0" w:color="66FFFF" w:themeColor="accent1" w:themeTint="66"/>
        <w:bottom w:val="single" w:sz="4" w:space="0" w:color="66FFFF" w:themeColor="accent1" w:themeTint="66"/>
        <w:right w:val="single" w:sz="4" w:space="0" w:color="66FFFF" w:themeColor="accent1" w:themeTint="66"/>
        <w:insideH w:val="single" w:sz="4" w:space="0" w:color="66FFFF" w:themeColor="accent1" w:themeTint="66"/>
        <w:insideV w:val="single" w:sz="4" w:space="0" w:color="66FF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9F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9F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19FFFF" w:themeColor="accent1" w:themeTint="99"/>
        <w:bottom w:val="single" w:sz="2" w:space="0" w:color="19FFFF" w:themeColor="accent1" w:themeTint="99"/>
        <w:insideH w:val="single" w:sz="2" w:space="0" w:color="19FFFF" w:themeColor="accent1" w:themeTint="99"/>
        <w:insideV w:val="single" w:sz="2" w:space="0" w:color="19F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FF" w:themeFill="accent1" w:themeFillTint="33"/>
      </w:tcPr>
    </w:tblStylePr>
    <w:tblStylePr w:type="band1Horz">
      <w:tblPr/>
      <w:tcPr>
        <w:shd w:val="clear" w:color="auto" w:fill="B2FF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9FFFF" w:themeColor="accent1" w:themeTint="99"/>
        <w:left w:val="single" w:sz="4" w:space="0" w:color="19FFFF" w:themeColor="accent1" w:themeTint="99"/>
        <w:bottom w:val="single" w:sz="4" w:space="0" w:color="19FFFF" w:themeColor="accent1" w:themeTint="99"/>
        <w:right w:val="single" w:sz="4" w:space="0" w:color="19FFFF" w:themeColor="accent1" w:themeTint="99"/>
        <w:insideH w:val="single" w:sz="4" w:space="0" w:color="19FFFF" w:themeColor="accent1" w:themeTint="99"/>
        <w:insideV w:val="single" w:sz="4" w:space="0" w:color="19F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FFF" w:themeFill="accent1" w:themeFillTint="33"/>
      </w:tcPr>
    </w:tblStylePr>
    <w:tblStylePr w:type="band1Horz">
      <w:tblPr/>
      <w:tcPr>
        <w:shd w:val="clear" w:color="auto" w:fill="B2FFFF" w:themeFill="accent1" w:themeFillTint="33"/>
      </w:tcPr>
    </w:tblStylePr>
    <w:tblStylePr w:type="neCell">
      <w:tblPr/>
      <w:tcPr>
        <w:tcBorders>
          <w:bottom w:val="single" w:sz="4" w:space="0" w:color="19FFFF" w:themeColor="accent1" w:themeTint="99"/>
        </w:tcBorders>
      </w:tcPr>
    </w:tblStylePr>
    <w:tblStylePr w:type="nwCell">
      <w:tblPr/>
      <w:tcPr>
        <w:tcBorders>
          <w:bottom w:val="single" w:sz="4" w:space="0" w:color="19FFFF" w:themeColor="accent1" w:themeTint="99"/>
        </w:tcBorders>
      </w:tcPr>
    </w:tblStylePr>
    <w:tblStylePr w:type="seCell">
      <w:tblPr/>
      <w:tcPr>
        <w:tcBorders>
          <w:top w:val="single" w:sz="4" w:space="0" w:color="19FFFF" w:themeColor="accent1" w:themeTint="99"/>
        </w:tcBorders>
      </w:tcPr>
    </w:tblStylePr>
    <w:tblStylePr w:type="swCell">
      <w:tblPr/>
      <w:tcPr>
        <w:tcBorders>
          <w:top w:val="single" w:sz="4" w:space="0" w:color="19FF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9FFFF" w:themeColor="accent1" w:themeTint="99"/>
        <w:left w:val="single" w:sz="4" w:space="0" w:color="19FFFF" w:themeColor="accent1" w:themeTint="99"/>
        <w:bottom w:val="single" w:sz="4" w:space="0" w:color="19FFFF" w:themeColor="accent1" w:themeTint="99"/>
        <w:right w:val="single" w:sz="4" w:space="0" w:color="19FFFF" w:themeColor="accent1" w:themeTint="99"/>
        <w:insideH w:val="single" w:sz="4" w:space="0" w:color="19FFFF" w:themeColor="accent1" w:themeTint="99"/>
        <w:insideV w:val="single" w:sz="4" w:space="0" w:color="19F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080" w:themeColor="accent1"/>
          <w:left w:val="single" w:sz="4" w:space="0" w:color="008080" w:themeColor="accent1"/>
          <w:bottom w:val="single" w:sz="4" w:space="0" w:color="008080" w:themeColor="accent1"/>
          <w:right w:val="single" w:sz="4" w:space="0" w:color="008080" w:themeColor="accent1"/>
          <w:insideH w:val="nil"/>
          <w:insideV w:val="nil"/>
        </w:tcBorders>
        <w:shd w:val="clear" w:color="auto" w:fill="008080" w:themeFill="accent1"/>
      </w:tcPr>
    </w:tblStylePr>
    <w:tblStylePr w:type="lastRow">
      <w:rPr>
        <w:b/>
        <w:bCs/>
      </w:rPr>
      <w:tblPr/>
      <w:tcPr>
        <w:tcBorders>
          <w:top w:val="double" w:sz="4" w:space="0" w:color="00808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FF" w:themeFill="accent1" w:themeFillTint="33"/>
      </w:tcPr>
    </w:tblStylePr>
    <w:tblStylePr w:type="band1Horz">
      <w:tblPr/>
      <w:tcPr>
        <w:shd w:val="clear" w:color="auto" w:fill="B2FF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F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08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08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08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080" w:themeFill="accent1"/>
      </w:tcPr>
    </w:tblStylePr>
    <w:tblStylePr w:type="band1Vert">
      <w:tblPr/>
      <w:tcPr>
        <w:shd w:val="clear" w:color="auto" w:fill="66FFFF" w:themeFill="accent1" w:themeFillTint="66"/>
      </w:tcPr>
    </w:tblStylePr>
    <w:tblStylePr w:type="band1Horz">
      <w:tblPr/>
      <w:tcPr>
        <w:shd w:val="clear" w:color="auto" w:fill="66FF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005F5F" w:themeColor="accent1" w:themeShade="BF"/>
    </w:rPr>
    <w:tblPr>
      <w:tblStyleRowBandSize w:val="1"/>
      <w:tblStyleColBandSize w:val="1"/>
      <w:tblBorders>
        <w:top w:val="single" w:sz="4" w:space="0" w:color="19FFFF" w:themeColor="accent1" w:themeTint="99"/>
        <w:left w:val="single" w:sz="4" w:space="0" w:color="19FFFF" w:themeColor="accent1" w:themeTint="99"/>
        <w:bottom w:val="single" w:sz="4" w:space="0" w:color="19FFFF" w:themeColor="accent1" w:themeTint="99"/>
        <w:right w:val="single" w:sz="4" w:space="0" w:color="19FFFF" w:themeColor="accent1" w:themeTint="99"/>
        <w:insideH w:val="single" w:sz="4" w:space="0" w:color="19FFFF" w:themeColor="accent1" w:themeTint="99"/>
        <w:insideV w:val="single" w:sz="4" w:space="0" w:color="19F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9F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9F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FF" w:themeFill="accent1" w:themeFillTint="33"/>
      </w:tcPr>
    </w:tblStylePr>
    <w:tblStylePr w:type="band1Horz">
      <w:tblPr/>
      <w:tcPr>
        <w:shd w:val="clear" w:color="auto" w:fill="B2FF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005F5F" w:themeColor="accent1" w:themeShade="BF"/>
    </w:rPr>
    <w:tblPr>
      <w:tblStyleRowBandSize w:val="1"/>
      <w:tblStyleColBandSize w:val="1"/>
      <w:tblBorders>
        <w:top w:val="single" w:sz="4" w:space="0" w:color="19FFFF" w:themeColor="accent1" w:themeTint="99"/>
        <w:left w:val="single" w:sz="4" w:space="0" w:color="19FFFF" w:themeColor="accent1" w:themeTint="99"/>
        <w:bottom w:val="single" w:sz="4" w:space="0" w:color="19FFFF" w:themeColor="accent1" w:themeTint="99"/>
        <w:right w:val="single" w:sz="4" w:space="0" w:color="19FFFF" w:themeColor="accent1" w:themeTint="99"/>
        <w:insideH w:val="single" w:sz="4" w:space="0" w:color="19FFFF" w:themeColor="accent1" w:themeTint="99"/>
        <w:insideV w:val="single" w:sz="4" w:space="0" w:color="19F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FFF" w:themeFill="accent1" w:themeFillTint="33"/>
      </w:tcPr>
    </w:tblStylePr>
    <w:tblStylePr w:type="band1Horz">
      <w:tblPr/>
      <w:tcPr>
        <w:shd w:val="clear" w:color="auto" w:fill="B2FFFF" w:themeFill="accent1" w:themeFillTint="33"/>
      </w:tcPr>
    </w:tblStylePr>
    <w:tblStylePr w:type="neCell">
      <w:tblPr/>
      <w:tcPr>
        <w:tcBorders>
          <w:bottom w:val="single" w:sz="4" w:space="0" w:color="19FFFF" w:themeColor="accent1" w:themeTint="99"/>
        </w:tcBorders>
      </w:tcPr>
    </w:tblStylePr>
    <w:tblStylePr w:type="nwCell">
      <w:tblPr/>
      <w:tcPr>
        <w:tcBorders>
          <w:bottom w:val="single" w:sz="4" w:space="0" w:color="19FFFF" w:themeColor="accent1" w:themeTint="99"/>
        </w:tcBorders>
      </w:tcPr>
    </w:tblStylePr>
    <w:tblStylePr w:type="seCell">
      <w:tblPr/>
      <w:tcPr>
        <w:tcBorders>
          <w:top w:val="single" w:sz="4" w:space="0" w:color="19FFFF" w:themeColor="accent1" w:themeTint="99"/>
        </w:tcBorders>
      </w:tcPr>
    </w:tblStylePr>
    <w:tblStylePr w:type="swCell">
      <w:tblPr/>
      <w:tcPr>
        <w:tcBorders>
          <w:top w:val="single" w:sz="4" w:space="0" w:color="19FF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00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0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03F3F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005F5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008080" w:themeColor="accent1"/>
        <w:bottom w:val="single" w:sz="4" w:space="10" w:color="008080" w:themeColor="accent1"/>
      </w:pBdr>
      <w:spacing w:before="360" w:after="360"/>
      <w:ind w:left="864" w:right="864"/>
      <w:jc w:val="center"/>
    </w:pPr>
    <w:rPr>
      <w:i/>
      <w:iCs/>
      <w:color w:val="005F5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005F5F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005F5F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8080" w:themeColor="accent1"/>
        <w:left w:val="single" w:sz="8" w:space="0" w:color="008080" w:themeColor="accent1"/>
        <w:bottom w:val="single" w:sz="8" w:space="0" w:color="008080" w:themeColor="accent1"/>
        <w:right w:val="single" w:sz="8" w:space="0" w:color="008080" w:themeColor="accent1"/>
        <w:insideH w:val="single" w:sz="8" w:space="0" w:color="008080" w:themeColor="accent1"/>
        <w:insideV w:val="single" w:sz="8" w:space="0" w:color="0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080" w:themeColor="accent1"/>
          <w:left w:val="single" w:sz="8" w:space="0" w:color="008080" w:themeColor="accent1"/>
          <w:bottom w:val="single" w:sz="18" w:space="0" w:color="008080" w:themeColor="accent1"/>
          <w:right w:val="single" w:sz="8" w:space="0" w:color="008080" w:themeColor="accent1"/>
          <w:insideH w:val="nil"/>
          <w:insideV w:val="single" w:sz="8" w:space="0" w:color="0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080" w:themeColor="accent1"/>
          <w:left w:val="single" w:sz="8" w:space="0" w:color="008080" w:themeColor="accent1"/>
          <w:bottom w:val="single" w:sz="8" w:space="0" w:color="008080" w:themeColor="accent1"/>
          <w:right w:val="single" w:sz="8" w:space="0" w:color="008080" w:themeColor="accent1"/>
          <w:insideH w:val="nil"/>
          <w:insideV w:val="single" w:sz="8" w:space="0" w:color="0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080" w:themeColor="accent1"/>
          <w:left w:val="single" w:sz="8" w:space="0" w:color="008080" w:themeColor="accent1"/>
          <w:bottom w:val="single" w:sz="8" w:space="0" w:color="008080" w:themeColor="accent1"/>
          <w:right w:val="single" w:sz="8" w:space="0" w:color="008080" w:themeColor="accent1"/>
        </w:tcBorders>
      </w:tcPr>
    </w:tblStylePr>
    <w:tblStylePr w:type="band1Vert">
      <w:tblPr/>
      <w:tcPr>
        <w:tcBorders>
          <w:top w:val="single" w:sz="8" w:space="0" w:color="008080" w:themeColor="accent1"/>
          <w:left w:val="single" w:sz="8" w:space="0" w:color="008080" w:themeColor="accent1"/>
          <w:bottom w:val="single" w:sz="8" w:space="0" w:color="008080" w:themeColor="accent1"/>
          <w:right w:val="single" w:sz="8" w:space="0" w:color="008080" w:themeColor="accent1"/>
        </w:tcBorders>
        <w:shd w:val="clear" w:color="auto" w:fill="A0FFFF" w:themeFill="accent1" w:themeFillTint="3F"/>
      </w:tcPr>
    </w:tblStylePr>
    <w:tblStylePr w:type="band1Horz">
      <w:tblPr/>
      <w:tcPr>
        <w:tcBorders>
          <w:top w:val="single" w:sz="8" w:space="0" w:color="008080" w:themeColor="accent1"/>
          <w:left w:val="single" w:sz="8" w:space="0" w:color="008080" w:themeColor="accent1"/>
          <w:bottom w:val="single" w:sz="8" w:space="0" w:color="008080" w:themeColor="accent1"/>
          <w:right w:val="single" w:sz="8" w:space="0" w:color="008080" w:themeColor="accent1"/>
          <w:insideV w:val="single" w:sz="8" w:space="0" w:color="008080" w:themeColor="accent1"/>
        </w:tcBorders>
        <w:shd w:val="clear" w:color="auto" w:fill="A0FFFF" w:themeFill="accent1" w:themeFillTint="3F"/>
      </w:tcPr>
    </w:tblStylePr>
    <w:tblStylePr w:type="band2Horz">
      <w:tblPr/>
      <w:tcPr>
        <w:tcBorders>
          <w:top w:val="single" w:sz="8" w:space="0" w:color="008080" w:themeColor="accent1"/>
          <w:left w:val="single" w:sz="8" w:space="0" w:color="008080" w:themeColor="accent1"/>
          <w:bottom w:val="single" w:sz="8" w:space="0" w:color="008080" w:themeColor="accent1"/>
          <w:right w:val="single" w:sz="8" w:space="0" w:color="008080" w:themeColor="accent1"/>
          <w:insideV w:val="single" w:sz="8" w:space="0" w:color="00808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8080" w:themeColor="accent1"/>
        <w:left w:val="single" w:sz="8" w:space="0" w:color="008080" w:themeColor="accent1"/>
        <w:bottom w:val="single" w:sz="8" w:space="0" w:color="008080" w:themeColor="accent1"/>
        <w:right w:val="single" w:sz="8" w:space="0" w:color="00808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08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080" w:themeColor="accent1"/>
          <w:left w:val="single" w:sz="8" w:space="0" w:color="008080" w:themeColor="accent1"/>
          <w:bottom w:val="single" w:sz="8" w:space="0" w:color="008080" w:themeColor="accent1"/>
          <w:right w:val="single" w:sz="8" w:space="0" w:color="00808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080" w:themeColor="accent1"/>
          <w:left w:val="single" w:sz="8" w:space="0" w:color="008080" w:themeColor="accent1"/>
          <w:bottom w:val="single" w:sz="8" w:space="0" w:color="008080" w:themeColor="accent1"/>
          <w:right w:val="single" w:sz="8" w:space="0" w:color="008080" w:themeColor="accent1"/>
        </w:tcBorders>
      </w:tcPr>
    </w:tblStylePr>
    <w:tblStylePr w:type="band1Horz">
      <w:tblPr/>
      <w:tcPr>
        <w:tcBorders>
          <w:top w:val="single" w:sz="8" w:space="0" w:color="008080" w:themeColor="accent1"/>
          <w:left w:val="single" w:sz="8" w:space="0" w:color="008080" w:themeColor="accent1"/>
          <w:bottom w:val="single" w:sz="8" w:space="0" w:color="008080" w:themeColor="accent1"/>
          <w:right w:val="single" w:sz="8" w:space="0" w:color="00808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005F5F" w:themeColor="accent1" w:themeShade="BF"/>
    </w:rPr>
    <w:tblPr>
      <w:tblStyleRowBandSize w:val="1"/>
      <w:tblStyleColBandSize w:val="1"/>
      <w:tblBorders>
        <w:top w:val="single" w:sz="8" w:space="0" w:color="008080" w:themeColor="accent1"/>
        <w:bottom w:val="single" w:sz="8" w:space="0" w:color="00808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80" w:themeColor="accent1"/>
          <w:left w:val="nil"/>
          <w:bottom w:val="single" w:sz="8" w:space="0" w:color="00808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80" w:themeColor="accent1"/>
          <w:left w:val="nil"/>
          <w:bottom w:val="single" w:sz="8" w:space="0" w:color="00808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9F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9F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FF" w:themeFill="accent1" w:themeFillTint="33"/>
      </w:tcPr>
    </w:tblStylePr>
    <w:tblStylePr w:type="band1Horz">
      <w:tblPr/>
      <w:tcPr>
        <w:shd w:val="clear" w:color="auto" w:fill="B2FF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9FFFF" w:themeColor="accent1" w:themeTint="99"/>
        <w:bottom w:val="single" w:sz="4" w:space="0" w:color="19FFFF" w:themeColor="accent1" w:themeTint="99"/>
        <w:insideH w:val="single" w:sz="4" w:space="0" w:color="19F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FF" w:themeFill="accent1" w:themeFillTint="33"/>
      </w:tcPr>
    </w:tblStylePr>
    <w:tblStylePr w:type="band1Horz">
      <w:tblPr/>
      <w:tcPr>
        <w:shd w:val="clear" w:color="auto" w:fill="B2FF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8080" w:themeColor="accent1"/>
        <w:left w:val="single" w:sz="4" w:space="0" w:color="008080" w:themeColor="accent1"/>
        <w:bottom w:val="single" w:sz="4" w:space="0" w:color="008080" w:themeColor="accent1"/>
        <w:right w:val="single" w:sz="4" w:space="0" w:color="00808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080" w:themeFill="accent1"/>
      </w:tcPr>
    </w:tblStylePr>
    <w:tblStylePr w:type="lastRow">
      <w:rPr>
        <w:b/>
        <w:bCs/>
      </w:rPr>
      <w:tblPr/>
      <w:tcPr>
        <w:tcBorders>
          <w:top w:val="double" w:sz="4" w:space="0" w:color="00808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8080" w:themeColor="accent1"/>
          <w:right w:val="single" w:sz="4" w:space="0" w:color="008080" w:themeColor="accent1"/>
        </w:tcBorders>
      </w:tcPr>
    </w:tblStylePr>
    <w:tblStylePr w:type="band1Horz">
      <w:tblPr/>
      <w:tcPr>
        <w:tcBorders>
          <w:top w:val="single" w:sz="4" w:space="0" w:color="008080" w:themeColor="accent1"/>
          <w:bottom w:val="single" w:sz="4" w:space="0" w:color="00808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080" w:themeColor="accent1"/>
          <w:left w:val="nil"/>
        </w:tcBorders>
      </w:tcPr>
    </w:tblStylePr>
    <w:tblStylePr w:type="swCell">
      <w:tblPr/>
      <w:tcPr>
        <w:tcBorders>
          <w:top w:val="double" w:sz="4" w:space="0" w:color="00808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9FFFF" w:themeColor="accent1" w:themeTint="99"/>
        <w:left w:val="single" w:sz="4" w:space="0" w:color="19FFFF" w:themeColor="accent1" w:themeTint="99"/>
        <w:bottom w:val="single" w:sz="4" w:space="0" w:color="19FFFF" w:themeColor="accent1" w:themeTint="99"/>
        <w:right w:val="single" w:sz="4" w:space="0" w:color="19FFFF" w:themeColor="accent1" w:themeTint="99"/>
        <w:insideH w:val="single" w:sz="4" w:space="0" w:color="19F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080" w:themeColor="accent1"/>
          <w:left w:val="single" w:sz="4" w:space="0" w:color="008080" w:themeColor="accent1"/>
          <w:bottom w:val="single" w:sz="4" w:space="0" w:color="008080" w:themeColor="accent1"/>
          <w:right w:val="single" w:sz="4" w:space="0" w:color="008080" w:themeColor="accent1"/>
          <w:insideH w:val="nil"/>
        </w:tcBorders>
        <w:shd w:val="clear" w:color="auto" w:fill="008080" w:themeFill="accent1"/>
      </w:tcPr>
    </w:tblStylePr>
    <w:tblStylePr w:type="lastRow">
      <w:rPr>
        <w:b/>
        <w:bCs/>
      </w:rPr>
      <w:tblPr/>
      <w:tcPr>
        <w:tcBorders>
          <w:top w:val="double" w:sz="4" w:space="0" w:color="19F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FF" w:themeFill="accent1" w:themeFillTint="33"/>
      </w:tcPr>
    </w:tblStylePr>
    <w:tblStylePr w:type="band1Horz">
      <w:tblPr/>
      <w:tcPr>
        <w:shd w:val="clear" w:color="auto" w:fill="B2FF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8080" w:themeColor="accent1"/>
        <w:left w:val="single" w:sz="24" w:space="0" w:color="008080" w:themeColor="accent1"/>
        <w:bottom w:val="single" w:sz="24" w:space="0" w:color="008080" w:themeColor="accent1"/>
        <w:right w:val="single" w:sz="24" w:space="0" w:color="008080" w:themeColor="accent1"/>
      </w:tblBorders>
    </w:tblPr>
    <w:tcPr>
      <w:shd w:val="clear" w:color="auto" w:fill="00808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005F5F" w:themeColor="accent1" w:themeShade="BF"/>
    </w:rPr>
    <w:tblPr>
      <w:tblStyleRowBandSize w:val="1"/>
      <w:tblStyleColBandSize w:val="1"/>
      <w:tblBorders>
        <w:top w:val="single" w:sz="4" w:space="0" w:color="008080" w:themeColor="accent1"/>
        <w:bottom w:val="single" w:sz="4" w:space="0" w:color="00808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808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808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FF" w:themeFill="accent1" w:themeFillTint="33"/>
      </w:tcPr>
    </w:tblStylePr>
    <w:tblStylePr w:type="band1Horz">
      <w:tblPr/>
      <w:tcPr>
        <w:shd w:val="clear" w:color="auto" w:fill="B2FF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005F5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08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08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08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08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2FFFF" w:themeFill="accent1" w:themeFillTint="33"/>
      </w:tcPr>
    </w:tblStylePr>
    <w:tblStylePr w:type="band1Horz">
      <w:tblPr/>
      <w:tcPr>
        <w:shd w:val="clear" w:color="auto" w:fill="B2FF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DFDF" w:themeColor="accent1" w:themeTint="BF"/>
        <w:left w:val="single" w:sz="8" w:space="0" w:color="00DFDF" w:themeColor="accent1" w:themeTint="BF"/>
        <w:bottom w:val="single" w:sz="8" w:space="0" w:color="00DFDF" w:themeColor="accent1" w:themeTint="BF"/>
        <w:right w:val="single" w:sz="8" w:space="0" w:color="00DFDF" w:themeColor="accent1" w:themeTint="BF"/>
        <w:insideH w:val="single" w:sz="8" w:space="0" w:color="00DFDF" w:themeColor="accent1" w:themeTint="BF"/>
        <w:insideV w:val="single" w:sz="8" w:space="0" w:color="00DFDF" w:themeColor="accent1" w:themeTint="BF"/>
      </w:tblBorders>
    </w:tblPr>
    <w:tcPr>
      <w:shd w:val="clear" w:color="auto" w:fill="A0F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F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0FFFF" w:themeFill="accent1" w:themeFillTint="7F"/>
      </w:tcPr>
    </w:tblStylePr>
    <w:tblStylePr w:type="band1Horz">
      <w:tblPr/>
      <w:tcPr>
        <w:shd w:val="clear" w:color="auto" w:fill="40F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8080" w:themeColor="accent1"/>
        <w:left w:val="single" w:sz="8" w:space="0" w:color="008080" w:themeColor="accent1"/>
        <w:bottom w:val="single" w:sz="8" w:space="0" w:color="008080" w:themeColor="accent1"/>
        <w:right w:val="single" w:sz="8" w:space="0" w:color="008080" w:themeColor="accent1"/>
        <w:insideH w:val="single" w:sz="8" w:space="0" w:color="008080" w:themeColor="accent1"/>
        <w:insideV w:val="single" w:sz="8" w:space="0" w:color="008080" w:themeColor="accent1"/>
      </w:tblBorders>
    </w:tblPr>
    <w:tcPr>
      <w:shd w:val="clear" w:color="auto" w:fill="A0F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FFF" w:themeFill="accent1" w:themeFillTint="33"/>
      </w:tcPr>
    </w:tblStylePr>
    <w:tblStylePr w:type="band1Vert">
      <w:tblPr/>
      <w:tcPr>
        <w:shd w:val="clear" w:color="auto" w:fill="40FFFF" w:themeFill="accent1" w:themeFillTint="7F"/>
      </w:tcPr>
    </w:tblStylePr>
    <w:tblStylePr w:type="band1Horz">
      <w:tblPr/>
      <w:tcPr>
        <w:tcBorders>
          <w:insideH w:val="single" w:sz="6" w:space="0" w:color="008080" w:themeColor="accent1"/>
          <w:insideV w:val="single" w:sz="6" w:space="0" w:color="008080" w:themeColor="accent1"/>
        </w:tcBorders>
        <w:shd w:val="clear" w:color="auto" w:fill="40F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0F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08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08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808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808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0F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0F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8080" w:themeColor="accent1"/>
        <w:bottom w:val="single" w:sz="8" w:space="0" w:color="00808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08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8080" w:themeColor="accent1"/>
          <w:bottom w:val="single" w:sz="8" w:space="0" w:color="00808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080" w:themeColor="accent1"/>
          <w:bottom w:val="single" w:sz="8" w:space="0" w:color="008080" w:themeColor="accent1"/>
        </w:tcBorders>
      </w:tcPr>
    </w:tblStylePr>
    <w:tblStylePr w:type="band1Vert">
      <w:tblPr/>
      <w:tcPr>
        <w:shd w:val="clear" w:color="auto" w:fill="A0FFFF" w:themeFill="accent1" w:themeFillTint="3F"/>
      </w:tcPr>
    </w:tblStylePr>
    <w:tblStylePr w:type="band1Horz">
      <w:tblPr/>
      <w:tcPr>
        <w:shd w:val="clear" w:color="auto" w:fill="A0F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8080" w:themeColor="accent1"/>
        <w:left w:val="single" w:sz="8" w:space="0" w:color="008080" w:themeColor="accent1"/>
        <w:bottom w:val="single" w:sz="8" w:space="0" w:color="008080" w:themeColor="accent1"/>
        <w:right w:val="single" w:sz="8" w:space="0" w:color="00808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08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08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08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0F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DFDF" w:themeColor="accent1" w:themeTint="BF"/>
        <w:left w:val="single" w:sz="8" w:space="0" w:color="00DFDF" w:themeColor="accent1" w:themeTint="BF"/>
        <w:bottom w:val="single" w:sz="8" w:space="0" w:color="00DFDF" w:themeColor="accent1" w:themeTint="BF"/>
        <w:right w:val="single" w:sz="8" w:space="0" w:color="00DFDF" w:themeColor="accent1" w:themeTint="BF"/>
        <w:insideH w:val="single" w:sz="8" w:space="0" w:color="00DF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FDF" w:themeColor="accent1" w:themeTint="BF"/>
          <w:left w:val="single" w:sz="8" w:space="0" w:color="00DFDF" w:themeColor="accent1" w:themeTint="BF"/>
          <w:bottom w:val="single" w:sz="8" w:space="0" w:color="00DFDF" w:themeColor="accent1" w:themeTint="BF"/>
          <w:right w:val="single" w:sz="8" w:space="0" w:color="00DFDF" w:themeColor="accent1" w:themeTint="BF"/>
          <w:insideH w:val="nil"/>
          <w:insideV w:val="nil"/>
        </w:tcBorders>
        <w:shd w:val="clear" w:color="auto" w:fill="00808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FDF" w:themeColor="accent1" w:themeTint="BF"/>
          <w:left w:val="single" w:sz="8" w:space="0" w:color="00DFDF" w:themeColor="accent1" w:themeTint="BF"/>
          <w:bottom w:val="single" w:sz="8" w:space="0" w:color="00DFDF" w:themeColor="accent1" w:themeTint="BF"/>
          <w:right w:val="single" w:sz="8" w:space="0" w:color="00DF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F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0F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08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08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08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005F5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let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978C5F9E504B09905EF5C8DDC10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EC00C-6F27-418D-A198-24A85636090A}"/>
      </w:docPartPr>
      <w:docPartBody>
        <w:p w:rsidR="00CD25B5" w:rsidRDefault="000D2453">
          <w:pPr>
            <w:pStyle w:val="B9978C5F9E504B09905EF5C8DDC1036A"/>
          </w:pPr>
          <w:r w:rsidRPr="00906BEE">
            <w:t>Objective</w:t>
          </w:r>
        </w:p>
      </w:docPartBody>
    </w:docPart>
    <w:docPart>
      <w:docPartPr>
        <w:name w:val="E7E4ADC06B0B438AA6D55501D7CAF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838D6-E96B-48E7-BA23-136AFCD43D00}"/>
      </w:docPartPr>
      <w:docPartBody>
        <w:p w:rsidR="00CD25B5" w:rsidRDefault="000D2453">
          <w:pPr>
            <w:pStyle w:val="E7E4ADC06B0B438AA6D55501D7CAF5FB"/>
          </w:pPr>
          <w:r w:rsidRPr="00906BEE">
            <w:t>Skills</w:t>
          </w:r>
        </w:p>
      </w:docPartBody>
    </w:docPart>
    <w:docPart>
      <w:docPartPr>
        <w:name w:val="56DADC862BA5436193DEEFDF51CF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67504-D9A3-4A11-93C0-B3ABF7299663}"/>
      </w:docPartPr>
      <w:docPartBody>
        <w:p w:rsidR="00CD25B5" w:rsidRDefault="000D2453">
          <w:pPr>
            <w:pStyle w:val="56DADC862BA5436193DEEFDF51CFF7CD"/>
          </w:pPr>
          <w:r>
            <w:t>Your name</w:t>
          </w:r>
        </w:p>
      </w:docPartBody>
    </w:docPart>
    <w:docPart>
      <w:docPartPr>
        <w:name w:val="786AB48293894C32BFF2D7BACC49A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E52D2-7FAB-4849-9589-09D8ACCDB72A}"/>
      </w:docPartPr>
      <w:docPartBody>
        <w:p w:rsidR="00CD25B5" w:rsidRDefault="000D2453">
          <w:pPr>
            <w:pStyle w:val="786AB48293894C32BFF2D7BACC49A6D2"/>
          </w:pPr>
          <w:r w:rsidRPr="007D6458">
            <w:t>Profession or Industry</w:t>
          </w:r>
        </w:p>
      </w:docPartBody>
    </w:docPart>
    <w:docPart>
      <w:docPartPr>
        <w:name w:val="B5614274592348A1877CC72D849B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C051A-14E9-441E-81E1-DF67F4ED306F}"/>
      </w:docPartPr>
      <w:docPartBody>
        <w:p w:rsidR="00CD25B5" w:rsidRDefault="000D2453">
          <w:pPr>
            <w:pStyle w:val="B5614274592348A1877CC72D849BFEEF"/>
          </w:pPr>
          <w:r w:rsidRPr="007D6458">
            <w:t>Link to other online properties: Portfolio/Website/Blog</w:t>
          </w:r>
        </w:p>
      </w:docPartBody>
    </w:docPart>
    <w:docPart>
      <w:docPartPr>
        <w:name w:val="9C4F404BA268417EA1C9EAFFFDE5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936BE-DDED-47AC-8767-189A0FAF44D6}"/>
      </w:docPartPr>
      <w:docPartBody>
        <w:p w:rsidR="00CD25B5" w:rsidRDefault="000D2453">
          <w:pPr>
            <w:pStyle w:val="9C4F404BA268417EA1C9EAFFFDE54295"/>
          </w:pPr>
          <w:r w:rsidRPr="00906BEE">
            <w:t>Experience</w:t>
          </w:r>
        </w:p>
      </w:docPartBody>
    </w:docPart>
    <w:docPart>
      <w:docPartPr>
        <w:name w:val="26FEA525A5B144D5BCB08E404D2C2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0301-268E-48B6-AAA0-A687DD6796FE}"/>
      </w:docPartPr>
      <w:docPartBody>
        <w:p w:rsidR="00CD25B5" w:rsidRDefault="000D2453">
          <w:pPr>
            <w:pStyle w:val="26FEA525A5B144D5BCB08E404D2C2A8B"/>
          </w:pPr>
          <w:r w:rsidRPr="00906BEE">
            <w:t>Education</w:t>
          </w:r>
        </w:p>
      </w:docPartBody>
    </w:docPart>
    <w:docPart>
      <w:docPartPr>
        <w:name w:val="FF4FE728EBB3465185B40E12F852F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F01D6-4ADE-4032-A5D4-E2C6EC3F74F5}"/>
      </w:docPartPr>
      <w:docPartBody>
        <w:p w:rsidR="00CD25B5" w:rsidRDefault="000D2453">
          <w:pPr>
            <w:pStyle w:val="FF4FE728EBB3465185B40E12F852F159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53"/>
    <w:rsid w:val="000D2453"/>
    <w:rsid w:val="001535D3"/>
    <w:rsid w:val="00167B90"/>
    <w:rsid w:val="003E4B96"/>
    <w:rsid w:val="00784581"/>
    <w:rsid w:val="007C3307"/>
    <w:rsid w:val="00C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89EBFA6114A8FB7995936A859E8D3">
    <w:name w:val="63489EBFA6114A8FB7995936A859E8D3"/>
  </w:style>
  <w:style w:type="paragraph" w:customStyle="1" w:styleId="B9978C5F9E504B09905EF5C8DDC1036A">
    <w:name w:val="B9978C5F9E504B09905EF5C8DDC1036A"/>
  </w:style>
  <w:style w:type="paragraph" w:customStyle="1" w:styleId="B9C4C7DBE934481BB120DFFE481B735B">
    <w:name w:val="B9C4C7DBE934481BB120DFFE481B735B"/>
  </w:style>
  <w:style w:type="paragraph" w:customStyle="1" w:styleId="E7E4ADC06B0B438AA6D55501D7CAF5FB">
    <w:name w:val="E7E4ADC06B0B438AA6D55501D7CAF5FB"/>
  </w:style>
  <w:style w:type="paragraph" w:customStyle="1" w:styleId="DBF0C046A42241D2B168064F47AEA19A">
    <w:name w:val="DBF0C046A42241D2B168064F47AEA19A"/>
  </w:style>
  <w:style w:type="paragraph" w:customStyle="1" w:styleId="56DADC862BA5436193DEEFDF51CFF7CD">
    <w:name w:val="56DADC862BA5436193DEEFDF51CFF7CD"/>
  </w:style>
  <w:style w:type="paragraph" w:customStyle="1" w:styleId="786AB48293894C32BFF2D7BACC49A6D2">
    <w:name w:val="786AB48293894C32BFF2D7BACC49A6D2"/>
  </w:style>
  <w:style w:type="paragraph" w:customStyle="1" w:styleId="B5614274592348A1877CC72D849BFEEF">
    <w:name w:val="B5614274592348A1877CC72D849BFEEF"/>
  </w:style>
  <w:style w:type="paragraph" w:customStyle="1" w:styleId="9C4F404BA268417EA1C9EAFFFDE54295">
    <w:name w:val="9C4F404BA268417EA1C9EAFFFDE54295"/>
  </w:style>
  <w:style w:type="paragraph" w:customStyle="1" w:styleId="1C7784AC1C5E49FFA79114F704267867">
    <w:name w:val="1C7784AC1C5E49FFA79114F704267867"/>
  </w:style>
  <w:style w:type="paragraph" w:customStyle="1" w:styleId="19E63B0B617045248B4A6BEA9F88C486">
    <w:name w:val="19E63B0B617045248B4A6BEA9F88C486"/>
  </w:style>
  <w:style w:type="paragraph" w:customStyle="1" w:styleId="EDDD3373C934483CBEEBB3131ED6679C">
    <w:name w:val="EDDD3373C934483CBEEBB3131ED6679C"/>
  </w:style>
  <w:style w:type="paragraph" w:customStyle="1" w:styleId="643D5648B0A94E769420C10DBBB5CA3A">
    <w:name w:val="643D5648B0A94E769420C10DBBB5CA3A"/>
  </w:style>
  <w:style w:type="paragraph" w:customStyle="1" w:styleId="C89216E04B86417082A3432CC4F99F04">
    <w:name w:val="C89216E04B86417082A3432CC4F99F04"/>
  </w:style>
  <w:style w:type="paragraph" w:customStyle="1" w:styleId="D1800BD0E78F4E6E96201C04DB4F9CFB">
    <w:name w:val="D1800BD0E78F4E6E96201C04DB4F9CFB"/>
  </w:style>
  <w:style w:type="paragraph" w:customStyle="1" w:styleId="E740157095CE46188AC16BFF07252267">
    <w:name w:val="E740157095CE46188AC16BFF07252267"/>
  </w:style>
  <w:style w:type="paragraph" w:customStyle="1" w:styleId="ECB34F4266394938915CBCFC6E8F424F">
    <w:name w:val="ECB34F4266394938915CBCFC6E8F424F"/>
  </w:style>
  <w:style w:type="paragraph" w:customStyle="1" w:styleId="9B71D5411A0B4D93A324C34095AD13CD">
    <w:name w:val="9B71D5411A0B4D93A324C34095AD13CD"/>
  </w:style>
  <w:style w:type="paragraph" w:customStyle="1" w:styleId="CDE849AFA8FA486B806F944D8F0EC5C5">
    <w:name w:val="CDE849AFA8FA486B806F944D8F0EC5C5"/>
  </w:style>
  <w:style w:type="paragraph" w:customStyle="1" w:styleId="26FEA525A5B144D5BCB08E404D2C2A8B">
    <w:name w:val="26FEA525A5B144D5BCB08E404D2C2A8B"/>
  </w:style>
  <w:style w:type="paragraph" w:customStyle="1" w:styleId="CC0EE387B92840BA801F2A6A8584BB91">
    <w:name w:val="CC0EE387B92840BA801F2A6A8584BB91"/>
  </w:style>
  <w:style w:type="paragraph" w:customStyle="1" w:styleId="9ACD055F1C30427DA8E756458A7499AD">
    <w:name w:val="9ACD055F1C30427DA8E756458A7499AD"/>
  </w:style>
  <w:style w:type="paragraph" w:customStyle="1" w:styleId="1FAA51EA22D9416F9919B44EC55A0497">
    <w:name w:val="1FAA51EA22D9416F9919B44EC55A0497"/>
  </w:style>
  <w:style w:type="paragraph" w:customStyle="1" w:styleId="719B6782BD284189AA527456BC85F2DF">
    <w:name w:val="719B6782BD284189AA527456BC85F2DF"/>
  </w:style>
  <w:style w:type="paragraph" w:customStyle="1" w:styleId="908A32A169C746B3A79382AD495A0C40">
    <w:name w:val="908A32A169C746B3A79382AD495A0C40"/>
  </w:style>
  <w:style w:type="paragraph" w:customStyle="1" w:styleId="B9299F88498448F68EC1237B21FA9BEB">
    <w:name w:val="B9299F88498448F68EC1237B21FA9BEB"/>
  </w:style>
  <w:style w:type="paragraph" w:customStyle="1" w:styleId="FF4FE728EBB3465185B40E12F852F159">
    <w:name w:val="FF4FE728EBB3465185B40E12F852F159"/>
  </w:style>
  <w:style w:type="paragraph" w:customStyle="1" w:styleId="337FC46ECD024C28A92754F75F1718FB">
    <w:name w:val="337FC46ECD024C28A92754F75F1718FB"/>
  </w:style>
  <w:style w:type="paragraph" w:customStyle="1" w:styleId="17464051DDD74E9DA87A22111AEAB7C0">
    <w:name w:val="17464051DDD74E9DA87A22111AEAB7C0"/>
  </w:style>
  <w:style w:type="paragraph" w:customStyle="1" w:styleId="19D44435A550445BB80E28EFE2D1CED8">
    <w:name w:val="19D44435A550445BB80E28EFE2D1CED8"/>
  </w:style>
  <w:style w:type="paragraph" w:customStyle="1" w:styleId="3FF884B9C5324EF3A7F207EDDF02725C">
    <w:name w:val="3FF884B9C5324EF3A7F207EDDF02725C"/>
    <w:rsid w:val="00CD25B5"/>
  </w:style>
  <w:style w:type="paragraph" w:customStyle="1" w:styleId="93C78DE6067945E6B77ED061614762BF">
    <w:name w:val="93C78DE6067945E6B77ED061614762BF"/>
    <w:rsid w:val="00CD25B5"/>
  </w:style>
  <w:style w:type="paragraph" w:customStyle="1" w:styleId="D727F929D7C34B0B9485469EF750225E">
    <w:name w:val="D727F929D7C34B0B9485469EF750225E"/>
    <w:rsid w:val="00CD25B5"/>
  </w:style>
  <w:style w:type="paragraph" w:customStyle="1" w:styleId="1B1049B35C584F6BB27440CAA45FF353">
    <w:name w:val="1B1049B35C584F6BB27440CAA45FF353"/>
    <w:rsid w:val="00CD25B5"/>
  </w:style>
  <w:style w:type="paragraph" w:customStyle="1" w:styleId="67DED3010963488D84A1ECC4F35B5C4F">
    <w:name w:val="67DED3010963488D84A1ECC4F35B5C4F"/>
    <w:rsid w:val="001535D3"/>
  </w:style>
  <w:style w:type="paragraph" w:customStyle="1" w:styleId="138C6FE9DDA0440796C3C718360DFFDE">
    <w:name w:val="138C6FE9DDA0440796C3C718360DFFDE"/>
    <w:rsid w:val="00153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808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/>
  <cp:keywords/>
  <dc:description>bofletcher.com</dc:description>
  <cp:lastModifiedBy/>
  <cp:revision>1</cp:revision>
  <dcterms:created xsi:type="dcterms:W3CDTF">2020-07-28T18:32:00Z</dcterms:created>
  <dcterms:modified xsi:type="dcterms:W3CDTF">2020-07-28T18:32:00Z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